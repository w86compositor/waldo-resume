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F" w:rsidRPr="00A07D6A" w:rsidRDefault="00532C22" w:rsidP="00165BAF">
      <w:pPr>
        <w:pStyle w:val="ContactInfo"/>
      </w:pPr>
      <w:r>
        <w:t>Waldo Lavaut</w:t>
      </w:r>
    </w:p>
    <w:p w:rsidR="00165BAF" w:rsidRPr="00DE7766" w:rsidRDefault="00532C22" w:rsidP="00165BAF">
      <w:pPr>
        <w:pStyle w:val="ContactInfo"/>
      </w:pPr>
      <w:r>
        <w:t>8601 SW 94</w:t>
      </w:r>
      <w:r w:rsidRPr="00532C22">
        <w:rPr>
          <w:vertAlign w:val="superscript"/>
        </w:rPr>
        <w:t>th</w:t>
      </w:r>
      <w:r>
        <w:t xml:space="preserve"> street 201W</w:t>
      </w:r>
      <w:r w:rsidR="00165BAF">
        <w:t xml:space="preserve">, </w:t>
      </w:r>
      <w:r>
        <w:t>Miami, Fl 33156</w:t>
      </w:r>
    </w:p>
    <w:p w:rsidR="00165BAF" w:rsidRDefault="00532C22" w:rsidP="00165BAF">
      <w:pPr>
        <w:pStyle w:val="ContactInfo"/>
      </w:pPr>
      <w:r>
        <w:t>786-521-3075</w:t>
      </w:r>
    </w:p>
    <w:p w:rsidR="00B60F44" w:rsidRDefault="0003790A" w:rsidP="00165BAF">
      <w:pPr>
        <w:pStyle w:val="ContactInfo"/>
      </w:pPr>
      <w:hyperlink r:id="rId7" w:history="1">
        <w:r w:rsidR="00B60F44" w:rsidRPr="00B60F44">
          <w:rPr>
            <w:rStyle w:val="Hyperlink"/>
          </w:rPr>
          <w:t>waldothedeveloper@gmail.com</w:t>
        </w:r>
      </w:hyperlink>
    </w:p>
    <w:p w:rsidR="00532C22" w:rsidRDefault="0003790A" w:rsidP="00165BAF">
      <w:pPr>
        <w:pStyle w:val="ContactInfo"/>
      </w:pPr>
      <w:hyperlink r:id="rId8" w:history="1">
        <w:r w:rsidR="00532C22" w:rsidRPr="00532C22">
          <w:rPr>
            <w:rStyle w:val="Hyperlink"/>
          </w:rPr>
          <w:t>waldothedeveloper.com</w:t>
        </w:r>
      </w:hyperlink>
    </w:p>
    <w:p w:rsidR="00797C77" w:rsidRDefault="00797C77" w:rsidP="00165BAF">
      <w:pPr>
        <w:pStyle w:val="ContactInfo"/>
      </w:pPr>
      <w:r w:rsidRPr="00321FBB">
        <w:t>GitHub</w:t>
      </w:r>
      <w:r w:rsidR="00321FBB">
        <w:t xml:space="preserve">: </w:t>
      </w:r>
      <w:hyperlink r:id="rId9" w:history="1">
        <w:r w:rsidR="00321FBB" w:rsidRPr="00321FBB">
          <w:rPr>
            <w:rStyle w:val="Hyperlink"/>
          </w:rPr>
          <w:t>https://github.com/waldothedeveloper</w:t>
        </w:r>
      </w:hyperlink>
    </w:p>
    <w:p w:rsidR="00532C22" w:rsidRDefault="00532C22" w:rsidP="00165BAF">
      <w:pPr>
        <w:pStyle w:val="ContactInfo"/>
      </w:pPr>
    </w:p>
    <w:p w:rsidR="00165BAF" w:rsidRDefault="0003790A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A27BED174FF4B63B29C2319344ECB7E"/>
          </w:placeholder>
          <w:temporary/>
          <w:showingPlcHdr/>
          <w15:appearance w15:val="hidden"/>
        </w:sdtPr>
        <w:sdtEndPr/>
        <w:sdtContent>
          <w:r w:rsidR="00165BAF" w:rsidRPr="001E6B62">
            <w:rPr>
              <w:b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Tr="005C0355">
        <w:tc>
          <w:tcPr>
            <w:tcW w:w="8640" w:type="dxa"/>
          </w:tcPr>
          <w:p w:rsidR="00033380" w:rsidRDefault="00DC09F0" w:rsidP="00033380">
            <w:r>
              <w:t xml:space="preserve">More than </w:t>
            </w:r>
            <w:r w:rsidR="00CA42B1">
              <w:t>3</w:t>
            </w:r>
            <w:r w:rsidR="00C64433">
              <w:t xml:space="preserve"> years programming and application development experience</w:t>
            </w:r>
            <w:r w:rsidR="00FC1BE3">
              <w:t>.</w:t>
            </w:r>
          </w:p>
        </w:tc>
      </w:tr>
    </w:tbl>
    <w:p w:rsidR="00033380" w:rsidRPr="00033380" w:rsidRDefault="0003790A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6D43154253404D6A92191B0CC78DAB6C"/>
          </w:placeholder>
          <w:temporary/>
          <w:showingPlcHdr/>
          <w15:appearance w15:val="hidden"/>
        </w:sdtPr>
        <w:sdtEndPr/>
        <w:sdtContent>
          <w:r w:rsidR="00033380" w:rsidRPr="001E6B62">
            <w:rPr>
              <w:b/>
            </w:rPr>
            <w:t>Computer skills</w:t>
          </w:r>
        </w:sdtContent>
      </w:sdt>
    </w:p>
    <w:p w:rsidR="00033380" w:rsidRPr="00116379" w:rsidRDefault="0003790A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7C2A7D11744A4B95AC98D7CE973BF978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:rsidR="00033380" w:rsidRPr="00116379" w:rsidRDefault="00140491" w:rsidP="00033380">
      <w:pPr>
        <w:pStyle w:val="ListParagraph"/>
      </w:pPr>
      <w:r>
        <w:t xml:space="preserve">Proficient in: Ruby, </w:t>
      </w:r>
      <w:r w:rsidR="00D97E07">
        <w:t xml:space="preserve">Python, </w:t>
      </w:r>
      <w:r>
        <w:t>Ruby on Rails, JavaScript (</w:t>
      </w:r>
      <w:r w:rsidR="00D97E07">
        <w:t>including</w:t>
      </w:r>
      <w:r>
        <w:t xml:space="preserve"> ES6), React</w:t>
      </w:r>
      <w:r w:rsidR="004929C2">
        <w:t xml:space="preserve"> JS</w:t>
      </w:r>
      <w:r>
        <w:t xml:space="preserve">, Git </w:t>
      </w:r>
      <w:r w:rsidR="002608FC">
        <w:t>&amp;</w:t>
      </w:r>
      <w:r w:rsidR="00D97E07">
        <w:t xml:space="preserve"> GitHub,</w:t>
      </w:r>
      <w:r>
        <w:t xml:space="preserve"> JSON, SQL</w:t>
      </w:r>
      <w:r w:rsidR="00D04EDE">
        <w:t>, MVC, Agile, Bootstrap</w:t>
      </w:r>
      <w:r w:rsidR="00CA42B1">
        <w:t>, Material-UI</w:t>
      </w:r>
      <w:r w:rsidR="00EB51D0">
        <w:t xml:space="preserve">. </w:t>
      </w:r>
    </w:p>
    <w:p w:rsidR="00033380" w:rsidRDefault="0003790A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FDA8556D02C0466D8B3036D7FC4B7E80"/>
          </w:placeholder>
          <w:temporary/>
          <w:showingPlcHdr/>
          <w15:appearance w15:val="hidden"/>
        </w:sdtPr>
        <w:sdtEndPr/>
        <w:sdtContent>
          <w:r w:rsidR="00033380" w:rsidRPr="001E6B62">
            <w:rPr>
              <w:b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7D5AB6">
            <w:pPr>
              <w:pStyle w:val="Heading2"/>
            </w:pPr>
            <w:r>
              <w:t>Web Developer Freelance</w:t>
            </w:r>
          </w:p>
        </w:tc>
        <w:tc>
          <w:tcPr>
            <w:tcW w:w="2213" w:type="dxa"/>
          </w:tcPr>
          <w:p w:rsidR="00300698" w:rsidRPr="00DE7766" w:rsidRDefault="00300698" w:rsidP="007D5AB6">
            <w:pPr>
              <w:pStyle w:val="Dates"/>
            </w:pPr>
          </w:p>
        </w:tc>
      </w:tr>
    </w:tbl>
    <w:p w:rsidR="00033380" w:rsidRPr="00D97489" w:rsidRDefault="00292160" w:rsidP="00033380">
      <w:pPr>
        <w:pStyle w:val="Location"/>
      </w:pPr>
      <w:r>
        <w:t>Waldo-the-Developer</w:t>
      </w:r>
      <w:r w:rsidR="003E43DB">
        <w:t xml:space="preserve"> (</w:t>
      </w:r>
      <w:r w:rsidR="003E43DB" w:rsidRPr="003E43DB">
        <w:rPr>
          <w:color w:val="FF0000"/>
          <w:u w:val="single"/>
        </w:rPr>
        <w:t>January 2018 - Present</w:t>
      </w:r>
      <w:r w:rsidR="003E43DB">
        <w:t>)</w:t>
      </w:r>
    </w:p>
    <w:p w:rsidR="00033380" w:rsidRPr="0010077D" w:rsidRDefault="00EC4CF6" w:rsidP="00033380">
      <w:pPr>
        <w:pStyle w:val="ListParagraph"/>
      </w:pPr>
      <w:r>
        <w:t xml:space="preserve">Design, implement, test and deploy web apps in both personal </w:t>
      </w:r>
      <w:r w:rsidR="00CA2CE7">
        <w:t>&amp;</w:t>
      </w:r>
      <w:r>
        <w:t xml:space="preserve"> client projects</w:t>
      </w:r>
      <w:r w:rsidR="00057CA8">
        <w:t xml:space="preserve"> using hot technologies like React JS, Webpack, Mater</w:t>
      </w:r>
      <w:r w:rsidR="00DC07F5">
        <w:t>ial UI, Ruby on Rails, and Netlify.</w:t>
      </w:r>
    </w:p>
    <w:p w:rsidR="00300698" w:rsidRDefault="009E6ECA" w:rsidP="00E327B8">
      <w:pPr>
        <w:pStyle w:val="ListParagraph"/>
      </w:pPr>
      <w:r>
        <w:t>Created the YouTube channel “Waldo the Developer” to continue empowering developers and technology enthusiasts providing weekly programming lessons and interview to fellow devs and differe</w:t>
      </w:r>
      <w:r w:rsidR="00E327B8">
        <w:t>nt companies and organizations.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331C2" w:rsidRPr="00DE7766" w:rsidTr="00E9593E">
        <w:trPr>
          <w:trHeight w:val="216"/>
        </w:trPr>
        <w:tc>
          <w:tcPr>
            <w:tcW w:w="6427" w:type="dxa"/>
          </w:tcPr>
          <w:p w:rsidR="003331C2" w:rsidRPr="00DE7766" w:rsidRDefault="003331C2" w:rsidP="00E9593E">
            <w:pPr>
              <w:pStyle w:val="Heading2"/>
            </w:pPr>
            <w:r>
              <w:t xml:space="preserve">IT Support Help Desk </w:t>
            </w:r>
            <w:r>
              <w:t>Level II</w:t>
            </w:r>
          </w:p>
        </w:tc>
        <w:tc>
          <w:tcPr>
            <w:tcW w:w="2213" w:type="dxa"/>
          </w:tcPr>
          <w:p w:rsidR="003331C2" w:rsidRPr="00DE7766" w:rsidRDefault="003331C2" w:rsidP="00E9593E">
            <w:pPr>
              <w:pStyle w:val="Dates"/>
            </w:pPr>
          </w:p>
        </w:tc>
      </w:tr>
    </w:tbl>
    <w:p w:rsidR="003331C2" w:rsidRPr="00D97489" w:rsidRDefault="003331C2" w:rsidP="003331C2">
      <w:pPr>
        <w:pStyle w:val="Location"/>
      </w:pPr>
      <w:r>
        <w:t xml:space="preserve"> – </w:t>
      </w:r>
      <w:r>
        <w:t>Conviva Care Solutions</w:t>
      </w:r>
      <w:r>
        <w:t xml:space="preserve"> (</w:t>
      </w:r>
      <w:r>
        <w:rPr>
          <w:color w:val="FF0000"/>
          <w:u w:val="single"/>
        </w:rPr>
        <w:t>March 2019</w:t>
      </w:r>
      <w:r w:rsidRPr="003E43DB">
        <w:rPr>
          <w:color w:val="FF0000"/>
          <w:u w:val="single"/>
        </w:rPr>
        <w:t xml:space="preserve"> – </w:t>
      </w:r>
      <w:r>
        <w:rPr>
          <w:color w:val="FF0000"/>
          <w:u w:val="single"/>
        </w:rPr>
        <w:t>Present</w:t>
      </w:r>
      <w:r>
        <w:t>)</w:t>
      </w:r>
    </w:p>
    <w:p w:rsidR="003331C2" w:rsidRDefault="003331C2" w:rsidP="003331C2">
      <w:pPr>
        <w:pStyle w:val="ListParagraph"/>
      </w:pPr>
      <w:r>
        <w:t>Technical Support for incoming queries and issues (Autotask ticket system) related to desktop computer systems, software and hardware.</w:t>
      </w:r>
    </w:p>
    <w:p w:rsidR="003331C2" w:rsidRDefault="003331C2" w:rsidP="003331C2">
      <w:pPr>
        <w:pStyle w:val="ListParagraph"/>
      </w:pPr>
      <w:r>
        <w:t>Managing user profiles in Active Directory, Exchange and automating CRUD operations using PowerShell scripts.</w:t>
      </w:r>
    </w:p>
    <w:p w:rsidR="003331C2" w:rsidRPr="0010077D" w:rsidRDefault="003331C2" w:rsidP="003331C2">
      <w:pPr>
        <w:pStyle w:val="ListParagraph"/>
      </w:pPr>
      <w:r>
        <w:t>Troubleshoot network issues</w:t>
      </w:r>
      <w:r w:rsidR="0077142E">
        <w:t>, performing software updates and isolating network performance issues.</w:t>
      </w:r>
      <w:bookmarkStart w:id="0" w:name="_GoBack"/>
      <w:bookmarkEnd w:id="0"/>
    </w:p>
    <w:p w:rsidR="003331C2" w:rsidRDefault="003331C2" w:rsidP="003331C2"/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:rsidTr="005C0355">
        <w:trPr>
          <w:trHeight w:val="216"/>
        </w:trPr>
        <w:tc>
          <w:tcPr>
            <w:tcW w:w="6427" w:type="dxa"/>
          </w:tcPr>
          <w:p w:rsidR="00300698" w:rsidRPr="00DE7766" w:rsidRDefault="00292160" w:rsidP="00A25C5F">
            <w:pPr>
              <w:pStyle w:val="Heading2"/>
            </w:pPr>
            <w:r>
              <w:t>IT Support Help Desk</w:t>
            </w:r>
            <w:r w:rsidR="00C251C9">
              <w:t xml:space="preserve"> </w:t>
            </w:r>
            <w:r w:rsidR="003331C2">
              <w:t>Level I</w:t>
            </w:r>
          </w:p>
        </w:tc>
        <w:tc>
          <w:tcPr>
            <w:tcW w:w="2213" w:type="dxa"/>
          </w:tcPr>
          <w:p w:rsidR="00300698" w:rsidRPr="00DE7766" w:rsidRDefault="00300698" w:rsidP="00A25C5F">
            <w:pPr>
              <w:pStyle w:val="Dates"/>
            </w:pPr>
          </w:p>
        </w:tc>
      </w:tr>
    </w:tbl>
    <w:p w:rsidR="00300698" w:rsidRPr="00D97489" w:rsidRDefault="008203A7" w:rsidP="00300698">
      <w:pPr>
        <w:pStyle w:val="Location"/>
      </w:pPr>
      <w:r>
        <w:t xml:space="preserve"> – Quantum Technology Partners</w:t>
      </w:r>
      <w:r w:rsidR="007D3368">
        <w:t xml:space="preserve"> </w:t>
      </w:r>
      <w:r w:rsidR="00193F1C">
        <w:t>(</w:t>
      </w:r>
      <w:r w:rsidR="00193F1C" w:rsidRPr="003E43DB">
        <w:rPr>
          <w:color w:val="FF0000"/>
          <w:u w:val="single"/>
        </w:rPr>
        <w:t>Dec</w:t>
      </w:r>
      <w:r w:rsidR="007D3368" w:rsidRPr="003E43DB">
        <w:rPr>
          <w:color w:val="FF0000"/>
          <w:u w:val="single"/>
        </w:rPr>
        <w:t xml:space="preserve"> 2017 – </w:t>
      </w:r>
      <w:r w:rsidR="00CA35CE">
        <w:rPr>
          <w:color w:val="FF0000"/>
          <w:u w:val="single"/>
        </w:rPr>
        <w:t>March 2019</w:t>
      </w:r>
      <w:r w:rsidR="007D3368">
        <w:t>)</w:t>
      </w:r>
    </w:p>
    <w:p w:rsidR="00300698" w:rsidRPr="0010077D" w:rsidRDefault="00E327B8" w:rsidP="00300698">
      <w:pPr>
        <w:pStyle w:val="ListParagraph"/>
      </w:pPr>
      <w:r>
        <w:t>Troubleshoot iOS users working with the Blackberry Suite Enterprise Apps.</w:t>
      </w:r>
    </w:p>
    <w:p w:rsidR="00300698" w:rsidRDefault="00E327B8" w:rsidP="00951484">
      <w:pPr>
        <w:pStyle w:val="ListParagraph"/>
      </w:pPr>
      <w:r>
        <w:t>Managed more than 5000 users within Microsoft Server 2012 and 2016 Active Directory Module writing PowerShell script to automate daily tasks like creating or disabling users.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D97489" w:rsidRDefault="00965DEB" w:rsidP="007D5AB6">
            <w:pPr>
              <w:pStyle w:val="Heading2"/>
            </w:pPr>
            <w:r>
              <w:t>Web Developer Intern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300698" w:rsidRPr="00D97489" w:rsidRDefault="00300698" w:rsidP="006962EF">
            <w:pPr>
              <w:pStyle w:val="Dates"/>
            </w:pPr>
          </w:p>
        </w:tc>
      </w:tr>
    </w:tbl>
    <w:p w:rsidR="00300698" w:rsidRDefault="002C74B7" w:rsidP="00300698">
      <w:pPr>
        <w:pStyle w:val="Location"/>
        <w:rPr>
          <w:i w:val="0"/>
        </w:rPr>
      </w:pPr>
      <w:r>
        <w:t>Kipu Systems</w:t>
      </w:r>
      <w:r w:rsidR="007D3368">
        <w:t xml:space="preserve"> </w:t>
      </w:r>
      <w:r w:rsidR="00193F1C">
        <w:t>(</w:t>
      </w:r>
      <w:r w:rsidR="003E43DB" w:rsidRPr="003E43DB">
        <w:rPr>
          <w:color w:val="FF0000"/>
          <w:u w:val="single"/>
        </w:rPr>
        <w:t xml:space="preserve">September-December </w:t>
      </w:r>
      <w:r w:rsidR="00193F1C" w:rsidRPr="003E43DB">
        <w:rPr>
          <w:color w:val="FF0000"/>
          <w:u w:val="single"/>
        </w:rPr>
        <w:t>2017</w:t>
      </w:r>
      <w:r w:rsidR="007D3368">
        <w:t>)</w:t>
      </w:r>
    </w:p>
    <w:p w:rsidR="00300698" w:rsidRDefault="00D7373B" w:rsidP="00300698">
      <w:pPr>
        <w:pStyle w:val="ListParagraph"/>
      </w:pPr>
      <w:r>
        <w:t>Developed scripts using NodeJS and Ruby to help clients communicate with the company’s API</w:t>
      </w:r>
    </w:p>
    <w:p w:rsidR="002C74B7" w:rsidRDefault="002C74B7" w:rsidP="00300698">
      <w:pPr>
        <w:pStyle w:val="ListParagraph"/>
      </w:pPr>
      <w:r>
        <w:t>Learned about software development and implementation in the medical field.</w:t>
      </w:r>
    </w:p>
    <w:p w:rsidR="00380C67" w:rsidRPr="00D4662D" w:rsidRDefault="00380C67" w:rsidP="00300698">
      <w:pPr>
        <w:pStyle w:val="ListParagraph"/>
      </w:pPr>
      <w:r>
        <w:t>Increased my SCRUM knowledge and Agile methodologies by actively participa</w:t>
      </w:r>
      <w:r w:rsidR="001E77A5">
        <w:t xml:space="preserve">ting in daily stand-up </w:t>
      </w:r>
      <w:r w:rsidR="00B11C63">
        <w:t>meetings</w:t>
      </w:r>
      <w:r w:rsidR="00113039">
        <w:t>.</w:t>
      </w:r>
    </w:p>
    <w:p w:rsidR="00300698" w:rsidRPr="00D4662D" w:rsidRDefault="00924E30" w:rsidP="00300698">
      <w:pPr>
        <w:pStyle w:val="ListParagraph"/>
      </w:pPr>
      <w:r>
        <w:t>Applied TDD methodologies, wrote Rspec and Capybara tests to assure the expected behavior or different parts of the application.</w:t>
      </w:r>
    </w:p>
    <w:p w:rsidR="00300698" w:rsidRDefault="00AA711C" w:rsidP="00300698">
      <w:pPr>
        <w:pStyle w:val="ListParagraph"/>
      </w:pPr>
      <w:r>
        <w:t xml:space="preserve">Worked on solving bugs </w:t>
      </w:r>
      <w:r w:rsidR="001E77A5">
        <w:t xml:space="preserve">with the Health-matters dev team </w:t>
      </w:r>
      <w:r>
        <w:t>which helped me to improve my debugging process.</w:t>
      </w:r>
      <w:r w:rsidR="004F3041">
        <w:t xml:space="preserve"> </w:t>
      </w:r>
    </w:p>
    <w:p w:rsidR="00300698" w:rsidRDefault="0003790A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3947FE04BCEE4B359472A4A122D78A75"/>
          </w:placeholder>
          <w:temporary/>
          <w:showingPlcHdr/>
          <w15:appearance w15:val="hidden"/>
        </w:sdtPr>
        <w:sdtEndPr/>
        <w:sdtContent>
          <w:r w:rsidR="00300698" w:rsidRPr="001E6B62">
            <w:rPr>
              <w:b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:rsidTr="005C0355">
        <w:trPr>
          <w:trHeight w:val="216"/>
        </w:trPr>
        <w:tc>
          <w:tcPr>
            <w:tcW w:w="6485" w:type="dxa"/>
          </w:tcPr>
          <w:sdt>
            <w:sdtPr>
              <w:alias w:val="Enter college name:"/>
              <w:tag w:val="Enter college name:"/>
              <w:id w:val="2496275"/>
              <w:placeholder>
                <w:docPart w:val="5993C62A18E34C5F89C02CE4AE041E02"/>
              </w:placeholder>
              <w:temporary/>
              <w:showingPlcHdr/>
              <w15:appearance w15:val="hidden"/>
            </w:sdtPr>
            <w:sdtEndPr/>
            <w:sdtContent>
              <w:p w:rsidR="00AA1ACB" w:rsidRDefault="00300698" w:rsidP="00951484">
                <w:pPr>
                  <w:pStyle w:val="Heading2"/>
                </w:pPr>
                <w:r>
                  <w:t>College Name</w:t>
                </w:r>
              </w:p>
            </w:sdtContent>
          </w:sdt>
          <w:p w:rsidR="00641206" w:rsidRDefault="00641206" w:rsidP="00641206">
            <w:pPr>
              <w:pStyle w:val="Location"/>
            </w:pPr>
            <w:r>
              <w:t xml:space="preserve">Miami, Florida – </w:t>
            </w:r>
            <w:r w:rsidRPr="003E43DB">
              <w:rPr>
                <w:color w:val="FF0000"/>
                <w:u w:val="single"/>
              </w:rPr>
              <w:t>2016</w:t>
            </w:r>
          </w:p>
          <w:p w:rsidR="00641206" w:rsidRDefault="00641206" w:rsidP="00641206">
            <w:pPr>
              <w:pStyle w:val="ListParagraph"/>
            </w:pPr>
            <w:r>
              <w:t>FreeCodeCamp Bootcamp</w:t>
            </w:r>
          </w:p>
          <w:p w:rsidR="00A945D8" w:rsidRDefault="00A945D8" w:rsidP="00A945D8">
            <w:pPr>
              <w:pStyle w:val="Location"/>
            </w:pPr>
            <w:r>
              <w:t xml:space="preserve">Miami, Florida </w:t>
            </w:r>
            <w:r w:rsidR="00951484">
              <w:t>–</w:t>
            </w:r>
            <w:r>
              <w:t xml:space="preserve"> </w:t>
            </w:r>
            <w:r w:rsidRPr="003E43DB">
              <w:rPr>
                <w:color w:val="FF0000"/>
                <w:u w:val="single"/>
              </w:rPr>
              <w:t>2017</w:t>
            </w:r>
            <w:r w:rsidR="00951484" w:rsidRPr="003E43DB">
              <w:rPr>
                <w:color w:val="FF0000"/>
                <w:u w:val="single"/>
              </w:rPr>
              <w:t xml:space="preserve"> </w:t>
            </w:r>
            <w:r w:rsidR="00400409" w:rsidRPr="003E43DB">
              <w:rPr>
                <w:color w:val="FF0000"/>
                <w:u w:val="single"/>
              </w:rPr>
              <w:t>&amp;</w:t>
            </w:r>
            <w:r w:rsidR="00951484" w:rsidRPr="003E43DB">
              <w:rPr>
                <w:color w:val="FF0000"/>
                <w:u w:val="single"/>
              </w:rPr>
              <w:t xml:space="preserve"> 2018</w:t>
            </w:r>
          </w:p>
          <w:p w:rsidR="00641206" w:rsidRDefault="00A945D8" w:rsidP="00951484">
            <w:pPr>
              <w:pStyle w:val="ListParagraph"/>
            </w:pPr>
            <w:r>
              <w:t>Wyncode Academy</w:t>
            </w:r>
            <w:r w:rsidR="00641206">
              <w:t xml:space="preserve"> Bootcamp</w:t>
            </w:r>
          </w:p>
          <w:p w:rsidR="00E527E3" w:rsidRPr="003E43DB" w:rsidRDefault="00625E27" w:rsidP="00E527E3">
            <w:pPr>
              <w:pStyle w:val="ListParagraph"/>
              <w:rPr>
                <w:color w:val="FF0000"/>
                <w:u w:val="single"/>
              </w:rPr>
            </w:pPr>
            <w:r>
              <w:t>Launch Code</w:t>
            </w:r>
            <w:r w:rsidR="00E527E3">
              <w:t xml:space="preserve"> LC101 Summer 2018 Bootcamp</w:t>
            </w:r>
            <w:r w:rsidR="003E43DB">
              <w:t xml:space="preserve"> – </w:t>
            </w:r>
            <w:r w:rsidR="003E43DB" w:rsidRPr="003E43DB">
              <w:rPr>
                <w:color w:val="FF0000"/>
                <w:u w:val="single"/>
              </w:rPr>
              <w:t>2018</w:t>
            </w:r>
          </w:p>
          <w:p w:rsidR="00A945D8" w:rsidRPr="00AA1ACB" w:rsidRDefault="00A945D8" w:rsidP="00DD1B20"/>
        </w:tc>
        <w:tc>
          <w:tcPr>
            <w:tcW w:w="2155" w:type="dxa"/>
          </w:tcPr>
          <w:p w:rsidR="00300698" w:rsidRPr="00A945D8" w:rsidRDefault="00300698" w:rsidP="00DD1B20"/>
        </w:tc>
      </w:tr>
    </w:tbl>
    <w:p w:rsidR="00300698" w:rsidRPr="00DD1B20" w:rsidRDefault="00300698" w:rsidP="00DD1B20">
      <w:pPr>
        <w:rPr>
          <w:sz w:val="2"/>
          <w:szCs w:val="2"/>
        </w:rPr>
      </w:pPr>
    </w:p>
    <w:sectPr w:rsidR="00300698" w:rsidRPr="00DD1B20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90A" w:rsidRDefault="0003790A" w:rsidP="00580C51">
      <w:pPr>
        <w:spacing w:before="0" w:after="0" w:line="240" w:lineRule="auto"/>
      </w:pPr>
      <w:r>
        <w:separator/>
      </w:r>
    </w:p>
  </w:endnote>
  <w:endnote w:type="continuationSeparator" w:id="0">
    <w:p w:rsidR="0003790A" w:rsidRDefault="0003790A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90A" w:rsidRDefault="0003790A" w:rsidP="00580C51">
      <w:pPr>
        <w:spacing w:before="0" w:after="0" w:line="240" w:lineRule="auto"/>
      </w:pPr>
      <w:r>
        <w:separator/>
      </w:r>
    </w:p>
  </w:footnote>
  <w:footnote w:type="continuationSeparator" w:id="0">
    <w:p w:rsidR="0003790A" w:rsidRDefault="0003790A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2"/>
    <w:rsid w:val="000022EB"/>
    <w:rsid w:val="000214BD"/>
    <w:rsid w:val="00033380"/>
    <w:rsid w:val="00034F0A"/>
    <w:rsid w:val="0003790A"/>
    <w:rsid w:val="00057CA8"/>
    <w:rsid w:val="0006276C"/>
    <w:rsid w:val="000701B2"/>
    <w:rsid w:val="00075E73"/>
    <w:rsid w:val="00081583"/>
    <w:rsid w:val="000B0D1B"/>
    <w:rsid w:val="000B0EE9"/>
    <w:rsid w:val="0010077D"/>
    <w:rsid w:val="00113039"/>
    <w:rsid w:val="00116379"/>
    <w:rsid w:val="00127F11"/>
    <w:rsid w:val="0013567F"/>
    <w:rsid w:val="00140491"/>
    <w:rsid w:val="00165BAF"/>
    <w:rsid w:val="00167B31"/>
    <w:rsid w:val="00177AA8"/>
    <w:rsid w:val="00193F1C"/>
    <w:rsid w:val="001B4B27"/>
    <w:rsid w:val="001E36CB"/>
    <w:rsid w:val="001E6B62"/>
    <w:rsid w:val="001E77A5"/>
    <w:rsid w:val="0025418C"/>
    <w:rsid w:val="002608FC"/>
    <w:rsid w:val="00264F92"/>
    <w:rsid w:val="002911C8"/>
    <w:rsid w:val="00292160"/>
    <w:rsid w:val="002A0B18"/>
    <w:rsid w:val="002C74B7"/>
    <w:rsid w:val="00300698"/>
    <w:rsid w:val="00301257"/>
    <w:rsid w:val="00306C2A"/>
    <w:rsid w:val="00321FBB"/>
    <w:rsid w:val="00323AAA"/>
    <w:rsid w:val="003331C2"/>
    <w:rsid w:val="00361AFB"/>
    <w:rsid w:val="003626D2"/>
    <w:rsid w:val="00374E86"/>
    <w:rsid w:val="00375877"/>
    <w:rsid w:val="00380C67"/>
    <w:rsid w:val="003E43DB"/>
    <w:rsid w:val="003F23C1"/>
    <w:rsid w:val="003F51CF"/>
    <w:rsid w:val="003F5303"/>
    <w:rsid w:val="00400409"/>
    <w:rsid w:val="0041118B"/>
    <w:rsid w:val="004929C2"/>
    <w:rsid w:val="00493817"/>
    <w:rsid w:val="004A3233"/>
    <w:rsid w:val="004D6619"/>
    <w:rsid w:val="004E6C82"/>
    <w:rsid w:val="004F3041"/>
    <w:rsid w:val="0051216C"/>
    <w:rsid w:val="00532C22"/>
    <w:rsid w:val="00555E21"/>
    <w:rsid w:val="00557584"/>
    <w:rsid w:val="00580C51"/>
    <w:rsid w:val="005C0355"/>
    <w:rsid w:val="005C5D33"/>
    <w:rsid w:val="005F7C11"/>
    <w:rsid w:val="00625E27"/>
    <w:rsid w:val="00641206"/>
    <w:rsid w:val="006962EF"/>
    <w:rsid w:val="006C444B"/>
    <w:rsid w:val="006E2432"/>
    <w:rsid w:val="007001D6"/>
    <w:rsid w:val="00723045"/>
    <w:rsid w:val="0077142E"/>
    <w:rsid w:val="00790D50"/>
    <w:rsid w:val="00797C77"/>
    <w:rsid w:val="007A2F12"/>
    <w:rsid w:val="007C5B9E"/>
    <w:rsid w:val="007D3368"/>
    <w:rsid w:val="007D5AB6"/>
    <w:rsid w:val="00813A34"/>
    <w:rsid w:val="008203A7"/>
    <w:rsid w:val="008367A0"/>
    <w:rsid w:val="008639EB"/>
    <w:rsid w:val="00866CF9"/>
    <w:rsid w:val="008E18D5"/>
    <w:rsid w:val="0090731C"/>
    <w:rsid w:val="00907793"/>
    <w:rsid w:val="009077DC"/>
    <w:rsid w:val="00924E30"/>
    <w:rsid w:val="00942976"/>
    <w:rsid w:val="00951484"/>
    <w:rsid w:val="009548CA"/>
    <w:rsid w:val="00965DEB"/>
    <w:rsid w:val="00987217"/>
    <w:rsid w:val="00987C6A"/>
    <w:rsid w:val="009E6ECA"/>
    <w:rsid w:val="009F165A"/>
    <w:rsid w:val="00A07D6A"/>
    <w:rsid w:val="00A84E65"/>
    <w:rsid w:val="00A945D8"/>
    <w:rsid w:val="00AA1ACB"/>
    <w:rsid w:val="00AA711C"/>
    <w:rsid w:val="00AC26FD"/>
    <w:rsid w:val="00AF0D04"/>
    <w:rsid w:val="00AF1168"/>
    <w:rsid w:val="00B11C63"/>
    <w:rsid w:val="00B54803"/>
    <w:rsid w:val="00B60F44"/>
    <w:rsid w:val="00B97A1E"/>
    <w:rsid w:val="00BB2B3D"/>
    <w:rsid w:val="00BC249D"/>
    <w:rsid w:val="00C069B4"/>
    <w:rsid w:val="00C251C9"/>
    <w:rsid w:val="00C302EE"/>
    <w:rsid w:val="00C377D6"/>
    <w:rsid w:val="00C45ADB"/>
    <w:rsid w:val="00C55F0B"/>
    <w:rsid w:val="00C57C87"/>
    <w:rsid w:val="00C64433"/>
    <w:rsid w:val="00CA2CE7"/>
    <w:rsid w:val="00CA35CE"/>
    <w:rsid w:val="00CA42B1"/>
    <w:rsid w:val="00CD22BE"/>
    <w:rsid w:val="00CF5FFB"/>
    <w:rsid w:val="00D04EDE"/>
    <w:rsid w:val="00D3324E"/>
    <w:rsid w:val="00D449BA"/>
    <w:rsid w:val="00D4662D"/>
    <w:rsid w:val="00D720EA"/>
    <w:rsid w:val="00D7373B"/>
    <w:rsid w:val="00D97489"/>
    <w:rsid w:val="00D97E07"/>
    <w:rsid w:val="00DC07F5"/>
    <w:rsid w:val="00DC09F0"/>
    <w:rsid w:val="00DD1B20"/>
    <w:rsid w:val="00DE7766"/>
    <w:rsid w:val="00E327B8"/>
    <w:rsid w:val="00E33FCE"/>
    <w:rsid w:val="00E41F55"/>
    <w:rsid w:val="00E527E3"/>
    <w:rsid w:val="00E64C2A"/>
    <w:rsid w:val="00E85ACE"/>
    <w:rsid w:val="00EB51D0"/>
    <w:rsid w:val="00EC4CF6"/>
    <w:rsid w:val="00F510D1"/>
    <w:rsid w:val="00FC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9E5A7"/>
  <w15:docId w15:val="{D204594F-DD3F-4BA3-A5F0-802C3261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32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532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dothedevelo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waldothedevelop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ldothedevelop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WALDO%20DOCS\WALDO-ACTUAL_RESUME\Waldo-Lavaut-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7BED174FF4B63B29C2319344EC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A7D4-98C1-4918-BB9F-713B87E2A662}"/>
      </w:docPartPr>
      <w:docPartBody>
        <w:p w:rsidR="00A71018" w:rsidRDefault="00402C44">
          <w:pPr>
            <w:pStyle w:val="2A27BED174FF4B63B29C2319344ECB7E"/>
          </w:pPr>
          <w:r>
            <w:t>Summary</w:t>
          </w:r>
        </w:p>
      </w:docPartBody>
    </w:docPart>
    <w:docPart>
      <w:docPartPr>
        <w:name w:val="6D43154253404D6A92191B0CC78D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12C4-6242-4701-8C56-B9C45FBD35A1}"/>
      </w:docPartPr>
      <w:docPartBody>
        <w:p w:rsidR="00A71018" w:rsidRDefault="00402C44">
          <w:pPr>
            <w:pStyle w:val="6D43154253404D6A92191B0CC78DAB6C"/>
          </w:pPr>
          <w:r>
            <w:t>Computer skills</w:t>
          </w:r>
        </w:p>
      </w:docPartBody>
    </w:docPart>
    <w:docPart>
      <w:docPartPr>
        <w:name w:val="7C2A7D11744A4B95AC98D7CE973B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A626-77AE-473F-A126-77262A96CB9E}"/>
      </w:docPartPr>
      <w:docPartBody>
        <w:p w:rsidR="00A71018" w:rsidRDefault="00402C44">
          <w:pPr>
            <w:pStyle w:val="7C2A7D11744A4B95AC98D7CE973BF978"/>
          </w:pPr>
          <w:r w:rsidRPr="00116379">
            <w:t>Languages</w:t>
          </w:r>
        </w:p>
      </w:docPartBody>
    </w:docPart>
    <w:docPart>
      <w:docPartPr>
        <w:name w:val="FDA8556D02C0466D8B3036D7FC4B7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1194E-CCB9-42FC-B411-B71106ADC1EC}"/>
      </w:docPartPr>
      <w:docPartBody>
        <w:p w:rsidR="00A71018" w:rsidRDefault="00402C44">
          <w:pPr>
            <w:pStyle w:val="FDA8556D02C0466D8B3036D7FC4B7E80"/>
          </w:pPr>
          <w:r>
            <w:t>Experience</w:t>
          </w:r>
        </w:p>
      </w:docPartBody>
    </w:docPart>
    <w:docPart>
      <w:docPartPr>
        <w:name w:val="3947FE04BCEE4B359472A4A122D7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3780-5364-4D44-84C4-2B29AC450CE8}"/>
      </w:docPartPr>
      <w:docPartBody>
        <w:p w:rsidR="00A71018" w:rsidRDefault="00402C44">
          <w:pPr>
            <w:pStyle w:val="3947FE04BCEE4B359472A4A122D78A75"/>
          </w:pPr>
          <w:r>
            <w:t>Education</w:t>
          </w:r>
        </w:p>
      </w:docPartBody>
    </w:docPart>
    <w:docPart>
      <w:docPartPr>
        <w:name w:val="5993C62A18E34C5F89C02CE4AE04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23F4-2486-4743-9F8E-AEF096335CE9}"/>
      </w:docPartPr>
      <w:docPartBody>
        <w:p w:rsidR="00A71018" w:rsidRDefault="00402C44">
          <w:pPr>
            <w:pStyle w:val="5993C62A18E34C5F89C02CE4AE041E02"/>
          </w:pPr>
          <w:r>
            <w:t>College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44"/>
    <w:rsid w:val="001F0E02"/>
    <w:rsid w:val="00387B24"/>
    <w:rsid w:val="00402C44"/>
    <w:rsid w:val="005A7E3D"/>
    <w:rsid w:val="00962B50"/>
    <w:rsid w:val="00A71018"/>
    <w:rsid w:val="00CB65E0"/>
    <w:rsid w:val="00EA6AC4"/>
    <w:rsid w:val="00E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3FB8793751441E8D1CF404303C3969">
    <w:name w:val="7E3FB8793751441E8D1CF404303C3969"/>
  </w:style>
  <w:style w:type="paragraph" w:customStyle="1" w:styleId="5FC0CE0C66B449FA85AEF7795575FA70">
    <w:name w:val="5FC0CE0C66B449FA85AEF7795575FA70"/>
  </w:style>
  <w:style w:type="paragraph" w:customStyle="1" w:styleId="BCAC7F3DBA7048DF8E991C6E07BFDABA">
    <w:name w:val="BCAC7F3DBA7048DF8E991C6E07BFDABA"/>
  </w:style>
  <w:style w:type="paragraph" w:customStyle="1" w:styleId="F63ECC4DDC9E4D1DA4547A47060F88E3">
    <w:name w:val="F63ECC4DDC9E4D1DA4547A47060F88E3"/>
  </w:style>
  <w:style w:type="paragraph" w:customStyle="1" w:styleId="94164B886162488D9B84CF46FA4805BF">
    <w:name w:val="94164B886162488D9B84CF46FA4805BF"/>
  </w:style>
  <w:style w:type="paragraph" w:customStyle="1" w:styleId="2A27BED174FF4B63B29C2319344ECB7E">
    <w:name w:val="2A27BED174FF4B63B29C2319344ECB7E"/>
  </w:style>
  <w:style w:type="paragraph" w:customStyle="1" w:styleId="F6C8929B584745608C09208B573D67A7">
    <w:name w:val="F6C8929B584745608C09208B573D67A7"/>
  </w:style>
  <w:style w:type="paragraph" w:customStyle="1" w:styleId="6D43154253404D6A92191B0CC78DAB6C">
    <w:name w:val="6D43154253404D6A92191B0CC78DAB6C"/>
  </w:style>
  <w:style w:type="paragraph" w:customStyle="1" w:styleId="7C2A7D11744A4B95AC98D7CE973BF978">
    <w:name w:val="7C2A7D11744A4B95AC98D7CE973BF978"/>
  </w:style>
  <w:style w:type="paragraph" w:customStyle="1" w:styleId="A65125F777DB4B48A6886991EF2D25D6">
    <w:name w:val="A65125F777DB4B48A6886991EF2D25D6"/>
  </w:style>
  <w:style w:type="paragraph" w:customStyle="1" w:styleId="4394D0F19C0241BF883838F77F224870">
    <w:name w:val="4394D0F19C0241BF883838F77F224870"/>
  </w:style>
  <w:style w:type="paragraph" w:customStyle="1" w:styleId="66E8714F140D47FDA60B12B4B8BA8010">
    <w:name w:val="66E8714F140D47FDA60B12B4B8BA8010"/>
  </w:style>
  <w:style w:type="paragraph" w:customStyle="1" w:styleId="816471224D764959B4238B2F91A87010">
    <w:name w:val="816471224D764959B4238B2F91A87010"/>
  </w:style>
  <w:style w:type="paragraph" w:customStyle="1" w:styleId="C0814A33FF6048B4BA5DFFF77C43CC32">
    <w:name w:val="C0814A33FF6048B4BA5DFFF77C43CC32"/>
  </w:style>
  <w:style w:type="paragraph" w:customStyle="1" w:styleId="FDA8556D02C0466D8B3036D7FC4B7E80">
    <w:name w:val="FDA8556D02C0466D8B3036D7FC4B7E80"/>
  </w:style>
  <w:style w:type="paragraph" w:customStyle="1" w:styleId="E7509A875E8846C5A7BD5CB018AE3202">
    <w:name w:val="E7509A875E8846C5A7BD5CB018AE3202"/>
  </w:style>
  <w:style w:type="paragraph" w:customStyle="1" w:styleId="7A20C5AB59D8440098C46C5354A2E93B">
    <w:name w:val="7A20C5AB59D8440098C46C5354A2E93B"/>
  </w:style>
  <w:style w:type="paragraph" w:customStyle="1" w:styleId="DE6AF9D262E54708B2F87DA84AD82D79">
    <w:name w:val="DE6AF9D262E54708B2F87DA84AD82D79"/>
  </w:style>
  <w:style w:type="paragraph" w:customStyle="1" w:styleId="8D2883CD31124C6097D672F3EA8E4313">
    <w:name w:val="8D2883CD31124C6097D672F3EA8E4313"/>
  </w:style>
  <w:style w:type="paragraph" w:customStyle="1" w:styleId="BB2B5C479847481C929860295C04952A">
    <w:name w:val="BB2B5C479847481C929860295C04952A"/>
  </w:style>
  <w:style w:type="paragraph" w:customStyle="1" w:styleId="34AB42FD1CAA414995EF0BAF1633DFF3">
    <w:name w:val="34AB42FD1CAA414995EF0BAF1633DFF3"/>
  </w:style>
  <w:style w:type="paragraph" w:customStyle="1" w:styleId="22C4DFAEC5684A4A9E6DA716A82F3BBD">
    <w:name w:val="22C4DFAEC5684A4A9E6DA716A82F3BBD"/>
  </w:style>
  <w:style w:type="paragraph" w:customStyle="1" w:styleId="BA6778E0436846EEB51E305929C72718">
    <w:name w:val="BA6778E0436846EEB51E305929C72718"/>
  </w:style>
  <w:style w:type="paragraph" w:customStyle="1" w:styleId="30FB582A1F784F2C875CD1558F99C916">
    <w:name w:val="30FB582A1F784F2C875CD1558F99C916"/>
  </w:style>
  <w:style w:type="paragraph" w:customStyle="1" w:styleId="E07735DC340246D7A11DC7CD049CCDC0">
    <w:name w:val="E07735DC340246D7A11DC7CD049CCDC0"/>
  </w:style>
  <w:style w:type="paragraph" w:customStyle="1" w:styleId="148AB42079E840CBA603D46A34B82852">
    <w:name w:val="148AB42079E840CBA603D46A34B82852"/>
  </w:style>
  <w:style w:type="paragraph" w:customStyle="1" w:styleId="530C58A24BA84A5DA01F18CA5B942A19">
    <w:name w:val="530C58A24BA84A5DA01F18CA5B942A19"/>
  </w:style>
  <w:style w:type="paragraph" w:customStyle="1" w:styleId="36B5CF3812BF4A1F9A29169461817A0B">
    <w:name w:val="36B5CF3812BF4A1F9A29169461817A0B"/>
  </w:style>
  <w:style w:type="paragraph" w:customStyle="1" w:styleId="0CCE8B3DE5354D35882EF02D88EE1E67">
    <w:name w:val="0CCE8B3DE5354D35882EF02D88EE1E67"/>
  </w:style>
  <w:style w:type="paragraph" w:customStyle="1" w:styleId="3B3B2974B33B4DFCA6EFC67BFEDCD54B">
    <w:name w:val="3B3B2974B33B4DFCA6EFC67BFEDCD54B"/>
  </w:style>
  <w:style w:type="paragraph" w:customStyle="1" w:styleId="61AEC258E4844FF7ACB778BE5E0088F2">
    <w:name w:val="61AEC258E4844FF7ACB778BE5E0088F2"/>
  </w:style>
  <w:style w:type="paragraph" w:customStyle="1" w:styleId="C01A086FCA8541BF8B053D775F3F5112">
    <w:name w:val="C01A086FCA8541BF8B053D775F3F5112"/>
  </w:style>
  <w:style w:type="paragraph" w:customStyle="1" w:styleId="D6D3E064A19240A1BFB3C5CF3390F8C0">
    <w:name w:val="D6D3E064A19240A1BFB3C5CF3390F8C0"/>
  </w:style>
  <w:style w:type="paragraph" w:customStyle="1" w:styleId="3947FE04BCEE4B359472A4A122D78A75">
    <w:name w:val="3947FE04BCEE4B359472A4A122D78A75"/>
  </w:style>
  <w:style w:type="paragraph" w:customStyle="1" w:styleId="5993C62A18E34C5F89C02CE4AE041E02">
    <w:name w:val="5993C62A18E34C5F89C02CE4AE041E02"/>
  </w:style>
  <w:style w:type="paragraph" w:customStyle="1" w:styleId="DD452FF07DC748D9AE8D617DE108A3A7">
    <w:name w:val="DD452FF07DC748D9AE8D617DE108A3A7"/>
  </w:style>
  <w:style w:type="paragraph" w:customStyle="1" w:styleId="17110A2D707547269DC74A9B66B2C620">
    <w:name w:val="17110A2D707547269DC74A9B66B2C620"/>
  </w:style>
  <w:style w:type="paragraph" w:customStyle="1" w:styleId="9C3F6A1CE98946D58D39EC2FEAE7335E">
    <w:name w:val="9C3F6A1CE98946D58D39EC2FEAE73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Waldo-Lavaut-Resume</Template>
  <TotalTime>87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Waldo Lavaut</cp:lastModifiedBy>
  <cp:revision>59</cp:revision>
  <dcterms:created xsi:type="dcterms:W3CDTF">2018-09-06T19:51:00Z</dcterms:created>
  <dcterms:modified xsi:type="dcterms:W3CDTF">2019-04-30T12:19:00Z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